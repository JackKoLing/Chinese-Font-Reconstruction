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BF" w:rsidRPr="008C5328" w:rsidRDefault="003B4941">
      <w:pPr>
        <w:rPr>
          <w:rFonts w:cs="经典繁颜体"/>
          <w:b/>
          <w:sz w:val="140"/>
          <w:szCs w:val="140"/>
        </w:rPr>
      </w:pPr>
      <w:r w:rsidRPr="008C5328">
        <w:rPr>
          <w:rFonts w:cs="经典繁颜体" w:hint="eastAsia"/>
          <w:b/>
          <w:sz w:val="140"/>
          <w:szCs w:val="140"/>
        </w:rPr>
        <w:t>一二三四</w:t>
      </w:r>
    </w:p>
    <w:p w:rsidR="003B4941" w:rsidRPr="008C5328" w:rsidRDefault="003B4941">
      <w:pPr>
        <w:rPr>
          <w:rFonts w:cs="经典繁颜体"/>
          <w:sz w:val="140"/>
          <w:szCs w:val="140"/>
        </w:rPr>
      </w:pPr>
      <w:proofErr w:type="gramStart"/>
      <w:r w:rsidRPr="008C5328">
        <w:rPr>
          <w:rFonts w:cs="经典繁颜体" w:hint="eastAsia"/>
          <w:b/>
          <w:sz w:val="140"/>
          <w:szCs w:val="140"/>
        </w:rPr>
        <w:t>五六七八九十</w:t>
      </w:r>
      <w:bookmarkStart w:id="0" w:name="_GoBack"/>
      <w:bookmarkEnd w:id="0"/>
      <w:proofErr w:type="gramEnd"/>
      <w:r w:rsidRPr="008C5328">
        <w:rPr>
          <w:rFonts w:cs="经典繁颜体" w:hint="eastAsia"/>
          <w:b/>
          <w:sz w:val="140"/>
          <w:szCs w:val="140"/>
        </w:rPr>
        <w:t>永正</w:t>
      </w:r>
    </w:p>
    <w:sectPr w:rsidR="003B4941" w:rsidRPr="008C5328" w:rsidSect="003B4941">
      <w:headerReference w:type="default" r:id="rId6"/>
      <w:footerReference w:type="default" r:id="rId7"/>
      <w:pgSz w:w="11907" w:h="16839"/>
      <w:pgMar w:top="1728" w:right="600" w:bottom="1708" w:left="600" w:header="0" w:footer="0" w:gutter="0"/>
      <w:cols w:space="720"/>
      <w:docGrid w:type="snapToChars" w:linePitch="2680" w:charSpace="505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DE" w:rsidRDefault="00D748DE" w:rsidP="004854BC">
      <w:r>
        <w:separator/>
      </w:r>
    </w:p>
  </w:endnote>
  <w:endnote w:type="continuationSeparator" w:id="0">
    <w:p w:rsidR="00D748DE" w:rsidRDefault="00D748DE" w:rsidP="0048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经典繁颜体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941" w:rsidRPr="003B4941" w:rsidRDefault="003B4941" w:rsidP="003B494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-2656840</wp:posOffset>
              </wp:positionV>
              <wp:extent cx="6798945" cy="0"/>
              <wp:effectExtent l="0" t="0" r="20955" b="19050"/>
              <wp:wrapNone/>
              <wp:docPr id="30" name="直接连接符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0154C7" id="直接连接符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09.2pt" to="535.35pt,-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-4356577</wp:posOffset>
              </wp:positionV>
              <wp:extent cx="6798945" cy="0"/>
              <wp:effectExtent l="0" t="0" r="20955" b="19050"/>
              <wp:wrapNone/>
              <wp:docPr id="29" name="直接连接符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FF8838" id="直接连接符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43.05pt" to="535.35pt,-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5099209</wp:posOffset>
              </wp:positionH>
              <wp:positionV relativeFrom="paragraph">
                <wp:posOffset>-2656840</wp:posOffset>
              </wp:positionV>
              <wp:extent cx="1699736" cy="1699737"/>
              <wp:effectExtent l="0" t="0" r="34290" b="3429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9736" cy="169973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42DAE5" id="直接连接符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-209.2pt" to="535.35pt,-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-2656840</wp:posOffset>
              </wp:positionV>
              <wp:extent cx="1699736" cy="1699737"/>
              <wp:effectExtent l="0" t="0" r="34290" b="34290"/>
              <wp:wrapNone/>
              <wp:docPr id="24" name="直接连接符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99736" cy="169973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BB6C39" id="直接连接符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09.2pt" to="133.85pt,-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3399472</wp:posOffset>
              </wp:positionH>
              <wp:positionV relativeFrom="paragraph">
                <wp:posOffset>-4356577</wp:posOffset>
              </wp:positionV>
              <wp:extent cx="3399473" cy="3399474"/>
              <wp:effectExtent l="0" t="0" r="29845" b="29845"/>
              <wp:wrapNone/>
              <wp:docPr id="23" name="直接连接符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99473" cy="339947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A57116" id="直接连接符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5pt,-343.05pt" to="535.35pt,-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-4356577</wp:posOffset>
              </wp:positionV>
              <wp:extent cx="3399472" cy="3399474"/>
              <wp:effectExtent l="0" t="0" r="29845" b="29845"/>
              <wp:wrapNone/>
              <wp:docPr id="22" name="直接连接符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99472" cy="339947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F3FA8" id="直接连接符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43.05pt" to="267.65pt,-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-1806972</wp:posOffset>
              </wp:positionV>
              <wp:extent cx="6798945" cy="0"/>
              <wp:effectExtent l="0" t="0" r="20955" b="1905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6A4DF" id="直接连接符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42.3pt" to="535.35pt,-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-3506708</wp:posOffset>
              </wp:positionV>
              <wp:extent cx="6798945" cy="0"/>
              <wp:effectExtent l="0" t="0" r="20955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1AE6D8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76.1pt" to="535.35pt,-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DE" w:rsidRDefault="00D748DE" w:rsidP="004854BC">
      <w:r>
        <w:separator/>
      </w:r>
    </w:p>
  </w:footnote>
  <w:footnote w:type="continuationSeparator" w:id="0">
    <w:p w:rsidR="00D748DE" w:rsidRDefault="00D748DE" w:rsidP="0048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941" w:rsidRPr="003B4941" w:rsidRDefault="003B4941" w:rsidP="003B4941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5099209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33" name="直接连接符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7BE41" id="直接连接符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86.4pt" to="401.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3399472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32" name="直接连接符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40EC11" id="直接连接符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5pt,86.4pt" to="267.6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1699736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31" name="直接连接符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0DE42C" id="直接连接符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86.4pt" to="133.8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4496752</wp:posOffset>
              </wp:positionV>
              <wp:extent cx="6798945" cy="0"/>
              <wp:effectExtent l="0" t="0" r="20955" b="19050"/>
              <wp:wrapNone/>
              <wp:docPr id="28" name="直接连接符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939BD6" id="直接连接符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4.05pt" to="535.3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2797016</wp:posOffset>
              </wp:positionV>
              <wp:extent cx="6798945" cy="0"/>
              <wp:effectExtent l="0" t="0" r="20955" b="19050"/>
              <wp:wrapNone/>
              <wp:docPr id="27" name="直接连接符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276D5B" id="直接连接符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0.25pt" to="535.3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1097280</wp:posOffset>
              </wp:positionV>
              <wp:extent cx="6798945" cy="8498682"/>
              <wp:effectExtent l="0" t="0" r="20955" b="17145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8945" cy="8498682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chemeClr val="accent1">
                            <a:shade val="50000"/>
                          </a:schemeClr>
                        </a:solidFill>
                        <a:prstDash val="soli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0981E" id="矩形 26" o:spid="_x0000_s1026" style="position:absolute;margin-left:0;margin-top:86.4pt;width:535.35pt;height:66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" filled="f" fillcolor="#4f81bd [3204]" strokecolor="#243f60 [1604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1699736</wp:posOffset>
              </wp:positionH>
              <wp:positionV relativeFrom="paragraph">
                <wp:posOffset>4496752</wp:posOffset>
              </wp:positionV>
              <wp:extent cx="5099209" cy="5099210"/>
              <wp:effectExtent l="0" t="0" r="25400" b="25400"/>
              <wp:wrapNone/>
              <wp:docPr id="21" name="直接连接符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99209" cy="509921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FB3FBC" id="直接连接符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354.05pt" to="535.3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4496752</wp:posOffset>
              </wp:positionV>
              <wp:extent cx="5099209" cy="5099210"/>
              <wp:effectExtent l="0" t="0" r="25400" b="25400"/>
              <wp:wrapNone/>
              <wp:docPr id="20" name="直接连接符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99209" cy="509921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CD5B70" id="直接连接符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4.05pt" to="401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2797016</wp:posOffset>
              </wp:positionV>
              <wp:extent cx="6798945" cy="6798946"/>
              <wp:effectExtent l="0" t="0" r="20955" b="20955"/>
              <wp:wrapNone/>
              <wp:docPr id="19" name="直接连接符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8945" cy="679894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EA14A1" id="直接连接符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0.25pt" to="535.3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2797016</wp:posOffset>
              </wp:positionV>
              <wp:extent cx="6798945" cy="6798946"/>
              <wp:effectExtent l="0" t="0" r="20955" b="20955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679894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2FA341" id="直接连接符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0.25pt" to="535.3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1097280</wp:posOffset>
              </wp:positionV>
              <wp:extent cx="6798945" cy="6798945"/>
              <wp:effectExtent l="0" t="0" r="20955" b="20955"/>
              <wp:wrapNone/>
              <wp:docPr id="17" name="直接连接符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8945" cy="679894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4220" id="直接连接符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6.4pt" to="535.35pt,6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1097280</wp:posOffset>
              </wp:positionV>
              <wp:extent cx="6798945" cy="6798945"/>
              <wp:effectExtent l="0" t="0" r="20955" b="20955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679894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B1F284" id="直接连接符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6.4pt" to="535.35pt,6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1097280</wp:posOffset>
              </wp:positionV>
              <wp:extent cx="5099209" cy="5099208"/>
              <wp:effectExtent l="0" t="0" r="25400" b="25400"/>
              <wp:wrapNone/>
              <wp:docPr id="15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99209" cy="509920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91725F" id="直接连接符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6.4pt" to="401.5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1699736</wp:posOffset>
              </wp:positionH>
              <wp:positionV relativeFrom="paragraph">
                <wp:posOffset>1097280</wp:posOffset>
              </wp:positionV>
              <wp:extent cx="5099209" cy="5099208"/>
              <wp:effectExtent l="0" t="0" r="25400" b="254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99209" cy="509920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CCDE80" id="直接连接符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86.4pt" to="535.35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1097280</wp:posOffset>
              </wp:positionV>
              <wp:extent cx="3399472" cy="3399472"/>
              <wp:effectExtent l="0" t="0" r="29845" b="29845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99472" cy="339947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795A8F" id="直接连接符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6.4pt" to="267.6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3399472</wp:posOffset>
              </wp:positionH>
              <wp:positionV relativeFrom="paragraph">
                <wp:posOffset>1097280</wp:posOffset>
              </wp:positionV>
              <wp:extent cx="3399473" cy="3399472"/>
              <wp:effectExtent l="0" t="0" r="29845" b="29845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99473" cy="339947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8965BC" id="直接连接符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5pt,86.4pt" to="535.3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1097280</wp:posOffset>
              </wp:positionV>
              <wp:extent cx="1699736" cy="1699736"/>
              <wp:effectExtent l="0" t="0" r="34290" b="3429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99736" cy="169973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6C549" id="直接连接符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6.4pt" to="133.8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5099209</wp:posOffset>
              </wp:positionH>
              <wp:positionV relativeFrom="paragraph">
                <wp:posOffset>1097280</wp:posOffset>
              </wp:positionV>
              <wp:extent cx="1699736" cy="1699736"/>
              <wp:effectExtent l="0" t="0" r="34290" b="3429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99736" cy="169973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04C73" id="直接连接符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86.4pt" to="535.3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5949076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7698FB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5pt,86.4pt" to="468.4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4249341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140F3A" id="直接连接符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pt,86.4pt" to="334.6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2549604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332F18" id="直接连接符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86.4pt" to="200.7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849868</wp:posOffset>
              </wp:positionH>
              <wp:positionV relativeFrom="paragraph">
                <wp:posOffset>1097280</wp:posOffset>
              </wp:positionV>
              <wp:extent cx="0" cy="8498682"/>
              <wp:effectExtent l="0" t="0" r="19050" b="36195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9868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654FA1" id="直接连接符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86.4pt" to="66.9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5346620</wp:posOffset>
              </wp:positionV>
              <wp:extent cx="6798945" cy="0"/>
              <wp:effectExtent l="0" t="0" r="2095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D12977" id="直接连接符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1pt" to="535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3646884</wp:posOffset>
              </wp:positionV>
              <wp:extent cx="6798945" cy="0"/>
              <wp:effectExtent l="0" t="0" r="20955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54C842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7.15pt" to="535.3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" strokecolor="#4579b8 [3044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1947148</wp:posOffset>
              </wp:positionV>
              <wp:extent cx="6798945" cy="0"/>
              <wp:effectExtent l="0" t="0" r="2095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4DE3B0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3.3pt" to="535.3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" strokecolor="#4579b8 [3044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proofState w:spelling="clean" w:grammar="clean"/>
  <w:attachedTemplate r:id="rId1"/>
  <w:documentProtection w:edit="readOnly" w:enforcement="0"/>
  <w:defaultTabStop w:val="420"/>
  <w:drawingGridHorizontalSpacing w:val="2677"/>
  <w:drawingGridVerticalSpacing w:val="134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lligraphyBook" w:val="CharacterColor=255;CharacterOutline=1;FontName=Microsoft YaHei;IsSystemFont=1;GridLineColor=0;GridBorderLineWeight=1;GridInsideLineStyle=4;ColCount=4;RowCount=5;Repeat=0;PageOrientation=0;GridStyle=0;TextDirection=0;MaxCharNumber=100;Text=;DocumentVersion=100;"/>
  </w:docVars>
  <w:rsids>
    <w:rsidRoot w:val="003B4941"/>
    <w:rsid w:val="00122795"/>
    <w:rsid w:val="001D2129"/>
    <w:rsid w:val="003B4941"/>
    <w:rsid w:val="004854BC"/>
    <w:rsid w:val="008748BF"/>
    <w:rsid w:val="008C5328"/>
    <w:rsid w:val="00C002F1"/>
    <w:rsid w:val="00CD5699"/>
    <w:rsid w:val="00D7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4B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002F1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002F1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CLGRTEMP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CLGRTEMP.DOTX</Template>
  <TotalTime>0</TotalTime>
  <Pages>1</Pages>
  <Words>7</Words>
  <Characters>7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2016-10-16T04:51:00Z</dcterms:created>
  <dcterms:modified xsi:type="dcterms:W3CDTF">2016-10-16T06:36:00Z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Microsoft Calligraphy</vt:lpwstr>
  </property>
</Properties>
</file>